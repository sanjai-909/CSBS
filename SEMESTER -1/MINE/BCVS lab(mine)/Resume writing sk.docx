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B7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23"/>
        <w:gridCol w:w="2211"/>
        <w:gridCol w:w="17"/>
      </w:tblGrid>
      <w:tr w:rsidR="00AD0DDD" w14:paraId="5285E40F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373545" w:themeColor="text2"/>
            </w:tcBorders>
          </w:tcPr>
          <w:p w14:paraId="46AF55B8" w14:textId="04917BB4" w:rsidR="00AD0DDD" w:rsidRPr="00541A67" w:rsidRDefault="00541A67" w:rsidP="00541A67">
            <w:pPr>
              <w:pStyle w:val="Heading1"/>
              <w:jc w:val="left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   </w:t>
            </w:r>
            <w:r w:rsidR="005118AE">
              <w:rPr>
                <w:rFonts w:ascii="Algerian" w:hAnsi="Algerian"/>
                <w:noProof/>
              </w:rPr>
              <w:t xml:space="preserve">        </w:t>
            </w:r>
            <w:r w:rsidR="00394CF4">
              <w:rPr>
                <w:rFonts w:ascii="Algerian" w:hAnsi="Algerian"/>
                <w:noProof/>
              </w:rPr>
              <w:t xml:space="preserve"> </w:t>
            </w:r>
            <w:r>
              <w:rPr>
                <w:rFonts w:ascii="Algerian" w:hAnsi="Algerian"/>
              </w:rPr>
              <w:t xml:space="preserve">  </w:t>
            </w:r>
            <w:r w:rsidRPr="00541A67">
              <w:rPr>
                <w:rFonts w:ascii="Algerian" w:hAnsi="Algerian"/>
                <w:sz w:val="100"/>
                <w:szCs w:val="100"/>
              </w:rPr>
              <w:t>sanjai</w:t>
            </w:r>
            <w:r w:rsidR="00875D13">
              <w:rPr>
                <w:rFonts w:ascii="Algerian" w:hAnsi="Algerian"/>
                <w:sz w:val="100"/>
                <w:szCs w:val="100"/>
              </w:rPr>
              <w:t xml:space="preserve"> </w:t>
            </w:r>
            <w:r w:rsidRPr="00541A67">
              <w:rPr>
                <w:rFonts w:ascii="Algerian" w:hAnsi="Algerian"/>
                <w:sz w:val="100"/>
                <w:szCs w:val="100"/>
              </w:rPr>
              <w:t>s</w:t>
            </w:r>
            <w:r>
              <w:rPr>
                <w:rFonts w:ascii="Algerian" w:hAnsi="Algerian"/>
              </w:rPr>
              <w:t xml:space="preserve">  </w:t>
            </w:r>
          </w:p>
          <w:p w14:paraId="4F783B40" w14:textId="142E82E4" w:rsidR="00AD0DDD" w:rsidRPr="00AD0DDD" w:rsidRDefault="00875D13" w:rsidP="00DF1CB4">
            <w:pPr>
              <w:pStyle w:val="Heading2"/>
            </w:pPr>
            <w:r>
              <w:t xml:space="preserve">senior </w:t>
            </w:r>
            <w:r w:rsidR="00541A67">
              <w:t>web developer</w:t>
            </w:r>
          </w:p>
        </w:tc>
      </w:tr>
      <w:tr w:rsidR="00AD0DDD" w14:paraId="701F6623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373545" w:themeColor="text2"/>
            </w:tcBorders>
            <w:vAlign w:val="center"/>
          </w:tcPr>
          <w:p w14:paraId="758AFD2C" w14:textId="77777777" w:rsidR="00AD0DDD" w:rsidRDefault="00AD0DDD" w:rsidP="00DF1CB4"/>
        </w:tc>
      </w:tr>
      <w:tr w:rsidR="005F5561" w14:paraId="2F9ECAB9" w14:textId="77777777" w:rsidTr="00541A67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7F9E2EF1" w14:textId="77777777" w:rsidR="005F5561" w:rsidRPr="00D06709" w:rsidRDefault="005F5561" w:rsidP="00DF1CB4"/>
        </w:tc>
        <w:tc>
          <w:tcPr>
            <w:tcW w:w="284" w:type="dxa"/>
            <w:shd w:val="clear" w:color="auto" w:fill="373545" w:themeFill="text2"/>
            <w:vAlign w:val="center"/>
          </w:tcPr>
          <w:p w14:paraId="727BD8D8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143ADC12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31194CEC" w14:textId="10F7316C" w:rsidR="005F5561" w:rsidRPr="00FA4DB0" w:rsidRDefault="00541A67" w:rsidP="00DF1CB4">
            <w:r>
              <w:t>7904370905</w:t>
            </w:r>
          </w:p>
        </w:tc>
        <w:tc>
          <w:tcPr>
            <w:tcW w:w="138" w:type="dxa"/>
            <w:vAlign w:val="center"/>
          </w:tcPr>
          <w:p w14:paraId="32A8BDEC" w14:textId="77777777" w:rsidR="005F5561" w:rsidRDefault="005F5561" w:rsidP="00DF1CB4"/>
        </w:tc>
        <w:tc>
          <w:tcPr>
            <w:tcW w:w="284" w:type="dxa"/>
            <w:shd w:val="clear" w:color="auto" w:fill="373545" w:themeFill="text2"/>
            <w:vAlign w:val="center"/>
          </w:tcPr>
          <w:p w14:paraId="0E8AC574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CC5A7E3" w14:textId="77777777" w:rsidR="005F5561" w:rsidRDefault="005F5561" w:rsidP="00DF1CB4"/>
        </w:tc>
        <w:tc>
          <w:tcPr>
            <w:tcW w:w="2126" w:type="dxa"/>
            <w:vAlign w:val="center"/>
          </w:tcPr>
          <w:p w14:paraId="45C6AADF" w14:textId="4D9DB1D1" w:rsidR="005F5561" w:rsidRPr="00FA4DB0" w:rsidRDefault="00541A67" w:rsidP="00DF1CB4">
            <w:r>
              <w:t>sanjaisk83@gmail.com</w:t>
            </w:r>
          </w:p>
        </w:tc>
        <w:tc>
          <w:tcPr>
            <w:tcW w:w="142" w:type="dxa"/>
            <w:vAlign w:val="center"/>
          </w:tcPr>
          <w:p w14:paraId="71960D24" w14:textId="77777777" w:rsidR="005F5561" w:rsidRDefault="005F5561" w:rsidP="00DF1CB4"/>
        </w:tc>
        <w:tc>
          <w:tcPr>
            <w:tcW w:w="317" w:type="dxa"/>
            <w:shd w:val="clear" w:color="auto" w:fill="373545" w:themeFill="text2"/>
            <w:vAlign w:val="center"/>
          </w:tcPr>
          <w:p w14:paraId="24832001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556F9F01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3633BEA2" w14:textId="224724C0" w:rsidR="005F5561" w:rsidRPr="00FA4DB0" w:rsidRDefault="00541A67" w:rsidP="00DF1CB4">
            <w:r>
              <w:t xml:space="preserve">1/61,mainroad,vcp,        </w:t>
            </w:r>
            <w:r w:rsidR="0050282E">
              <w:t>Villupuram.</w:t>
            </w:r>
          </w:p>
        </w:tc>
        <w:tc>
          <w:tcPr>
            <w:tcW w:w="142" w:type="dxa"/>
            <w:vAlign w:val="center"/>
          </w:tcPr>
          <w:p w14:paraId="7A251B73" w14:textId="77777777" w:rsidR="005F5561" w:rsidRDefault="005F5561" w:rsidP="00DF1CB4"/>
        </w:tc>
        <w:tc>
          <w:tcPr>
            <w:tcW w:w="317" w:type="dxa"/>
            <w:shd w:val="clear" w:color="auto" w:fill="373545" w:themeFill="text2"/>
            <w:vAlign w:val="center"/>
          </w:tcPr>
          <w:p w14:paraId="7C9AF95E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23" w:type="dxa"/>
            <w:vAlign w:val="center"/>
          </w:tcPr>
          <w:p w14:paraId="605D8F3F" w14:textId="77777777" w:rsidR="005F5561" w:rsidRDefault="005F5561" w:rsidP="00DF1CB4"/>
        </w:tc>
        <w:tc>
          <w:tcPr>
            <w:tcW w:w="2211" w:type="dxa"/>
            <w:vAlign w:val="center"/>
          </w:tcPr>
          <w:p w14:paraId="004D46B9" w14:textId="6F2A515C" w:rsidR="005F5561" w:rsidRPr="00FA4DB0" w:rsidRDefault="00541A67" w:rsidP="00DF1CB4">
            <w:r>
              <w:t>www.skcodetheweb.blog</w:t>
            </w:r>
          </w:p>
        </w:tc>
      </w:tr>
      <w:tr w:rsidR="00AD0DDD" w14:paraId="53FC66F3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EDBE6" w:themeColor="background2"/>
            </w:tcBorders>
            <w:vAlign w:val="center"/>
          </w:tcPr>
          <w:p w14:paraId="79D3F8CA" w14:textId="77777777" w:rsidR="00AD0DDD" w:rsidRDefault="00AD0DDD" w:rsidP="00DF1CB4"/>
        </w:tc>
      </w:tr>
      <w:tr w:rsidR="00560EA0" w14:paraId="054D394A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EDBE6" w:themeColor="background2"/>
              <w:bottom w:val="single" w:sz="8" w:space="0" w:color="373545" w:themeColor="text2"/>
            </w:tcBorders>
            <w:vAlign w:val="bottom"/>
          </w:tcPr>
          <w:p w14:paraId="15066500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791F2E4CB19C4390A6D10FF3061EADB1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EDBE6" w:themeColor="background2"/>
            </w:tcBorders>
            <w:vAlign w:val="bottom"/>
          </w:tcPr>
          <w:p w14:paraId="315D79FB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EDBE6" w:themeColor="background2"/>
            </w:tcBorders>
            <w:vAlign w:val="bottom"/>
          </w:tcPr>
          <w:p w14:paraId="6A1D68E0" w14:textId="77777777" w:rsidR="00560EA0" w:rsidRDefault="00560EA0" w:rsidP="00DF1CB4"/>
        </w:tc>
      </w:tr>
      <w:tr w:rsidR="00560EA0" w14:paraId="4740243B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373545" w:themeColor="text2"/>
            </w:tcBorders>
            <w:vAlign w:val="bottom"/>
          </w:tcPr>
          <w:p w14:paraId="7E9B6C2C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B91DF34" w14:textId="77777777" w:rsidR="00560EA0" w:rsidRDefault="00560EA0" w:rsidP="00DF1CB4"/>
        </w:tc>
        <w:tc>
          <w:tcPr>
            <w:tcW w:w="3560" w:type="dxa"/>
            <w:gridSpan w:val="6"/>
            <w:shd w:val="clear" w:color="auto" w:fill="CEDBE6" w:themeFill="background2"/>
            <w:vAlign w:val="bottom"/>
          </w:tcPr>
          <w:p w14:paraId="162C9440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3DC130E2C14D4D2AB4F1B49B7D8F849E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393775D0" w14:textId="77777777" w:rsidTr="007829C9">
        <w:trPr>
          <w:trHeight w:val="53"/>
        </w:trPr>
        <w:tc>
          <w:tcPr>
            <w:tcW w:w="6946" w:type="dxa"/>
            <w:gridSpan w:val="12"/>
            <w:tcBorders>
              <w:top w:val="single" w:sz="8" w:space="0" w:color="373545" w:themeColor="text2"/>
            </w:tcBorders>
          </w:tcPr>
          <w:p w14:paraId="02BAC221" w14:textId="437C3AAF" w:rsidR="008E1FDA" w:rsidRPr="008E1FDA" w:rsidRDefault="007829C9" w:rsidP="008E1FDA">
            <w:pPr>
              <w:pStyle w:val="Text"/>
              <w:rPr>
                <w:b/>
                <w:bCs/>
              </w:rPr>
            </w:pPr>
            <w:r>
              <w:rPr>
                <w:b/>
                <w:bCs/>
              </w:rPr>
              <w:t>To secure a challenging position that utilizes my years of experience,while allowing me the opportunity to grow profe</w:t>
            </w:r>
            <w:r w:rsidR="00CA1FF9">
              <w:rPr>
                <w:b/>
                <w:bCs/>
              </w:rPr>
              <w:t>ss</w:t>
            </w:r>
            <w:r>
              <w:rPr>
                <w:b/>
                <w:bCs/>
              </w:rPr>
              <w:t>ionally</w:t>
            </w:r>
            <w:r w:rsidR="00CA1FF9">
              <w:rPr>
                <w:b/>
                <w:bCs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51B62588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EDBE6" w:themeFill="background2"/>
          </w:tcPr>
          <w:p w14:paraId="241EB475" w14:textId="68166FF6" w:rsidR="00AD6FA4" w:rsidRDefault="00541A67" w:rsidP="00C54C35">
            <w:pPr>
              <w:pStyle w:val="Text"/>
            </w:pPr>
            <w:r>
              <w:t>Sri Vidya Mandir Sr. Sec.School</w:t>
            </w:r>
          </w:p>
          <w:p w14:paraId="4662012C" w14:textId="3FD22BA0" w:rsidR="00AD6FA4" w:rsidRDefault="00541A67" w:rsidP="00C54C35">
            <w:pPr>
              <w:pStyle w:val="Text"/>
            </w:pPr>
            <w:r>
              <w:t>Kallakuruchi</w:t>
            </w:r>
          </w:p>
          <w:p w14:paraId="487F2CB9" w14:textId="57602005" w:rsidR="00C54C35" w:rsidRDefault="00541A67" w:rsidP="00DD7EC1">
            <w:pPr>
              <w:pStyle w:val="Text"/>
            </w:pPr>
            <w:r>
              <w:t>Tamil Nadu</w:t>
            </w:r>
          </w:p>
          <w:p w14:paraId="1DB94CB1" w14:textId="68BFD2DA" w:rsidR="00875D13" w:rsidRDefault="00875D13" w:rsidP="00DD7EC1">
            <w:pPr>
              <w:pStyle w:val="Text"/>
            </w:pPr>
          </w:p>
          <w:p w14:paraId="2208EA03" w14:textId="5D0C3741" w:rsidR="00875D13" w:rsidRDefault="00875D13" w:rsidP="00DD7EC1">
            <w:pPr>
              <w:pStyle w:val="Text"/>
            </w:pPr>
            <w:r>
              <w:t>IIT-Madras(Tamil Nadu)</w:t>
            </w:r>
          </w:p>
          <w:p w14:paraId="758EDD9E" w14:textId="1D0E2650" w:rsidR="00875D13" w:rsidRDefault="00875D13" w:rsidP="00875D13">
            <w:pPr>
              <w:pStyle w:val="Text"/>
            </w:pPr>
            <w:r>
              <w:t>B.tech csbs</w:t>
            </w:r>
          </w:p>
          <w:p w14:paraId="42E09DA2" w14:textId="77777777" w:rsidR="00875D13" w:rsidRDefault="00875D13" w:rsidP="00875D13">
            <w:pPr>
              <w:pStyle w:val="Text"/>
            </w:pPr>
          </w:p>
          <w:p w14:paraId="048E1C65" w14:textId="148BAB64" w:rsidR="00875D13" w:rsidRDefault="00875D13" w:rsidP="00DD7EC1">
            <w:pPr>
              <w:pStyle w:val="Text"/>
            </w:pPr>
            <w:r>
              <w:t>Oxford University(London-UK)</w:t>
            </w:r>
          </w:p>
          <w:p w14:paraId="4D3AC80F" w14:textId="4EC16D3F" w:rsidR="00875D13" w:rsidRDefault="00875D13" w:rsidP="00DD7EC1">
            <w:pPr>
              <w:pStyle w:val="Text"/>
            </w:pPr>
            <w:r>
              <w:t>MS(Web Developing)</w:t>
            </w:r>
          </w:p>
          <w:p w14:paraId="47C0FC13" w14:textId="77777777" w:rsidR="00875D13" w:rsidRDefault="00875D13" w:rsidP="00DD7EC1">
            <w:pPr>
              <w:pStyle w:val="Text"/>
            </w:pPr>
          </w:p>
          <w:p w14:paraId="3172DDA9" w14:textId="47157D45" w:rsidR="00AD6FA4" w:rsidRDefault="0095024F" w:rsidP="0095024F">
            <w:pPr>
              <w:pStyle w:val="Text"/>
              <w:ind w:left="0"/>
            </w:pPr>
            <w:r>
              <w:rPr>
                <w:rFonts w:ascii="Arial Black" w:hAnsi="Arial Black"/>
              </w:rPr>
              <w:t xml:space="preserve">  ACADEMICS</w:t>
            </w:r>
          </w:p>
          <w:p w14:paraId="1EAE6E38" w14:textId="1312621C" w:rsidR="00AD6FA4" w:rsidRDefault="00541A67" w:rsidP="00DF1CB4">
            <w:pPr>
              <w:pStyle w:val="Text"/>
            </w:pPr>
            <w:r>
              <w:t>91.8% in SSLC</w:t>
            </w:r>
          </w:p>
          <w:p w14:paraId="434A8B56" w14:textId="3E0C3023" w:rsidR="00541A67" w:rsidRDefault="00541A67" w:rsidP="00DF1CB4">
            <w:pPr>
              <w:pStyle w:val="Text"/>
            </w:pPr>
            <w:r>
              <w:t>92.0% in HSC</w:t>
            </w:r>
          </w:p>
          <w:p w14:paraId="749F71D9" w14:textId="1D28791C" w:rsidR="00875D13" w:rsidRDefault="00875D13" w:rsidP="00DF1CB4">
            <w:pPr>
              <w:pStyle w:val="Text"/>
            </w:pPr>
            <w:r>
              <w:t>First class with distinction in UG</w:t>
            </w:r>
          </w:p>
          <w:p w14:paraId="6DC17D63" w14:textId="5F5CEAB8" w:rsidR="00875D13" w:rsidRDefault="00875D13" w:rsidP="00875D13">
            <w:pPr>
              <w:pStyle w:val="Text"/>
            </w:pPr>
            <w:r>
              <w:t>First class with distinction in PG</w:t>
            </w:r>
          </w:p>
          <w:p w14:paraId="24C71B4F" w14:textId="77777777" w:rsidR="00AD6FA4" w:rsidRDefault="00AD6FA4" w:rsidP="00DF1CB4">
            <w:pPr>
              <w:pStyle w:val="Text"/>
            </w:pPr>
          </w:p>
          <w:p w14:paraId="056F6BB0" w14:textId="77777777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DF3DF9D922446049269A5B9BACF5623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77363823" w14:textId="2ECDB351" w:rsidR="00541A67" w:rsidRPr="002067D3" w:rsidRDefault="00541A67" w:rsidP="00541A67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 w:rsidRPr="002067D3">
              <w:rPr>
                <w:rFonts w:asciiTheme="minorHAnsi" w:hAnsiTheme="minorHAnsi" w:cstheme="minorHAnsi"/>
                <w:color w:val="3C4043"/>
                <w:spacing w:val="3"/>
                <w:szCs w:val="22"/>
              </w:rPr>
              <w:t>Strong knowledge of Web development (WordPress) and SEO.</w:t>
            </w:r>
          </w:p>
          <w:p w14:paraId="2465004C" w14:textId="5C7C206B" w:rsidR="00541A67" w:rsidRPr="002067D3" w:rsidRDefault="00541A67" w:rsidP="00541A67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 w:rsidRPr="002067D3">
              <w:rPr>
                <w:rFonts w:asciiTheme="minorHAnsi" w:hAnsiTheme="minorHAnsi" w:cstheme="minorHAnsi"/>
                <w:color w:val="3C4043"/>
                <w:spacing w:val="3"/>
                <w:szCs w:val="22"/>
              </w:rPr>
              <w:t>Expertise in WordPress Custom Theme Development and Plugin Development.</w:t>
            </w:r>
          </w:p>
          <w:p w14:paraId="20F4A27B" w14:textId="16FF7283" w:rsidR="00541A67" w:rsidRPr="002067D3" w:rsidRDefault="00541A67" w:rsidP="00541A67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 w:rsidRPr="002067D3">
              <w:rPr>
                <w:rFonts w:asciiTheme="minorHAnsi" w:hAnsiTheme="minorHAnsi" w:cstheme="minorHAnsi"/>
                <w:color w:val="3C4043"/>
                <w:spacing w:val="3"/>
                <w:szCs w:val="22"/>
              </w:rPr>
              <w:t>Excellent knowledge of Search Engine Optimization process.</w:t>
            </w:r>
          </w:p>
          <w:p w14:paraId="60D8CD73" w14:textId="51A6D961" w:rsidR="00541A67" w:rsidRPr="00766CB3" w:rsidRDefault="00541A67" w:rsidP="00541A67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 w:rsidRPr="002067D3">
              <w:rPr>
                <w:rFonts w:asciiTheme="minorHAnsi" w:hAnsiTheme="minorHAnsi" w:cstheme="minorHAnsi"/>
                <w:color w:val="3C4043"/>
                <w:spacing w:val="3"/>
                <w:szCs w:val="22"/>
              </w:rPr>
              <w:lastRenderedPageBreak/>
              <w:t>Understands WP architecture and knows how to perform database and code optimization for WordPress.</w:t>
            </w:r>
          </w:p>
          <w:p w14:paraId="08EE50A8" w14:textId="3998FE85" w:rsidR="00766CB3" w:rsidRDefault="00766CB3" w:rsidP="00766CB3">
            <w:pPr>
              <w:pStyle w:val="ListParagraph"/>
              <w:numPr>
                <w:ilvl w:val="0"/>
                <w:numId w:val="0"/>
              </w:numPr>
              <w:ind w:left="527"/>
              <w:rPr>
                <w:rFonts w:asciiTheme="minorHAnsi" w:hAnsiTheme="minorHAnsi" w:cstheme="minorHAnsi"/>
                <w:color w:val="3C4043"/>
                <w:spacing w:val="3"/>
                <w:szCs w:val="22"/>
              </w:rPr>
            </w:pPr>
          </w:p>
          <w:p w14:paraId="3D6904B7" w14:textId="77777777" w:rsidR="00766CB3" w:rsidRPr="00766CB3" w:rsidRDefault="00766CB3" w:rsidP="00766CB3">
            <w:pPr>
              <w:ind w:left="527" w:hanging="357"/>
              <w:rPr>
                <w:szCs w:val="22"/>
              </w:rPr>
            </w:pPr>
          </w:p>
          <w:p w14:paraId="7B1A5B64" w14:textId="55949709" w:rsidR="00843D16" w:rsidRPr="00843D16" w:rsidRDefault="00843D16" w:rsidP="00843D16">
            <w:pPr>
              <w:ind w:left="170"/>
              <w:rPr>
                <w:rFonts w:ascii="Franklin Gothic Medium Cond" w:hAnsi="Franklin Gothic Medium Cond"/>
                <w:sz w:val="28"/>
                <w:szCs w:val="28"/>
              </w:rPr>
            </w:pPr>
            <w:r>
              <w:rPr>
                <w:rFonts w:ascii="Franklin Gothic Medium Cond" w:hAnsi="Franklin Gothic Medium Cond"/>
                <w:sz w:val="28"/>
                <w:szCs w:val="28"/>
              </w:rPr>
              <w:t>T</w:t>
            </w:r>
            <w:r w:rsidRPr="00843D16">
              <w:rPr>
                <w:rFonts w:ascii="Franklin Gothic Medium Cond" w:hAnsi="Franklin Gothic Medium Cond"/>
                <w:sz w:val="28"/>
                <w:szCs w:val="28"/>
              </w:rPr>
              <w:t>echnical skills</w:t>
            </w:r>
          </w:p>
          <w:p w14:paraId="62774CF2" w14:textId="1AB12DDE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HTML</w:t>
            </w:r>
          </w:p>
          <w:p w14:paraId="1A39594B" w14:textId="534A0C6E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CSS3</w:t>
            </w:r>
          </w:p>
          <w:p w14:paraId="5ACBC534" w14:textId="44B4F227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JAVASCRIPT</w:t>
            </w:r>
          </w:p>
          <w:p w14:paraId="6CBA9988" w14:textId="4B7C5C3A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IQUERY</w:t>
            </w:r>
          </w:p>
          <w:p w14:paraId="7CEAFBC7" w14:textId="6C3CBACB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PHP</w:t>
            </w:r>
          </w:p>
          <w:p w14:paraId="70D6F3D5" w14:textId="2F5B49A0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SQL</w:t>
            </w:r>
          </w:p>
          <w:p w14:paraId="5C24572A" w14:textId="0E323114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ADOBE CREATIVE SUITE</w:t>
            </w:r>
          </w:p>
          <w:p w14:paraId="369197A5" w14:textId="55359805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WORD PRESS</w:t>
            </w:r>
          </w:p>
          <w:p w14:paraId="0415D87A" w14:textId="4FFE1655" w:rsidR="00843D16" w:rsidRPr="00843D16" w:rsidRDefault="00843D16" w:rsidP="00843D16">
            <w:pPr>
              <w:pStyle w:val="ListParagraph"/>
              <w:numPr>
                <w:ilvl w:val="0"/>
                <w:numId w:val="20"/>
              </w:numPr>
              <w:rPr>
                <w:rFonts w:ascii="Franklin Gothic Medium Cond" w:hAnsi="Franklin Gothic Medium Cond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Cs w:val="22"/>
              </w:rPr>
              <w:t>XML</w:t>
            </w:r>
          </w:p>
          <w:p w14:paraId="1D8DB3CB" w14:textId="5BB1CDDB" w:rsidR="00AD6FA4" w:rsidRDefault="00843D16" w:rsidP="00DF1CB4">
            <w:pPr>
              <w:pStyle w:val="Heading3"/>
            </w:pPr>
            <w:r>
              <w:t xml:space="preserve"> </w:t>
            </w:r>
            <w:r w:rsidRPr="00843D16">
              <w:rPr>
                <w:rFonts w:asciiTheme="majorHAnsi" w:hAnsiTheme="majorHAnsi"/>
              </w:rPr>
              <w:t>awards</w:t>
            </w:r>
            <w:r>
              <w:t xml:space="preserve"> </w:t>
            </w:r>
          </w:p>
          <w:p w14:paraId="45897F11" w14:textId="04AA0235" w:rsidR="00AD6FA4" w:rsidRPr="007C55BF" w:rsidRDefault="007C55BF" w:rsidP="00175D6A">
            <w:pPr>
              <w:pStyle w:val="ListParagraph"/>
            </w:pPr>
            <w:r>
              <w:rPr>
                <w:rFonts w:ascii="Arial Black" w:hAnsi="Arial Black"/>
              </w:rPr>
              <w:t>Certified scrum master(</w:t>
            </w:r>
            <w:r>
              <w:rPr>
                <w:rFonts w:asciiTheme="minorHAnsi" w:hAnsiTheme="minorHAnsi" w:cstheme="minorHAnsi"/>
              </w:rPr>
              <w:t>License 003585</w:t>
            </w:r>
            <w:r>
              <w:rPr>
                <w:rFonts w:ascii="Arial Black" w:hAnsi="Arial Black"/>
              </w:rPr>
              <w:t>)</w:t>
            </w:r>
          </w:p>
          <w:p w14:paraId="3096FFEA" w14:textId="7BA73A69" w:rsidR="007C55BF" w:rsidRPr="007C55BF" w:rsidRDefault="007C55BF" w:rsidP="00175D6A">
            <w:pPr>
              <w:pStyle w:val="ListParagraph"/>
            </w:pPr>
            <w:r>
              <w:rPr>
                <w:rFonts w:ascii="Arial Black" w:hAnsi="Arial Black"/>
              </w:rPr>
              <w:t>innovator award(</w:t>
            </w:r>
            <w:r>
              <w:rPr>
                <w:rFonts w:asciiTheme="minorHAnsi" w:hAnsiTheme="minorHAnsi" w:cstheme="minorHAnsi"/>
              </w:rPr>
              <w:t>service now</w:t>
            </w:r>
            <w:r>
              <w:rPr>
                <w:rFonts w:ascii="Arial Black" w:hAnsi="Arial Black"/>
              </w:rPr>
              <w:t>)</w:t>
            </w:r>
          </w:p>
          <w:p w14:paraId="4AD5D4D7" w14:textId="7B162C40" w:rsidR="007C55BF" w:rsidRPr="007C55BF" w:rsidRDefault="007C55BF" w:rsidP="00175D6A">
            <w:pPr>
              <w:pStyle w:val="ListParagraph"/>
            </w:pPr>
            <w:r>
              <w:rPr>
                <w:rFonts w:ascii="Arial Black" w:hAnsi="Arial Black"/>
              </w:rPr>
              <w:t>bias of action award(</w:t>
            </w:r>
            <w:r>
              <w:rPr>
                <w:rFonts w:asciiTheme="minorHAnsi" w:hAnsiTheme="minorHAnsi" w:cstheme="minorHAnsi"/>
              </w:rPr>
              <w:t>amazon.com</w:t>
            </w:r>
            <w:r>
              <w:rPr>
                <w:rFonts w:ascii="Arial Black" w:hAnsi="Arial Black"/>
              </w:rPr>
              <w:t>)</w:t>
            </w:r>
          </w:p>
          <w:p w14:paraId="34607DEE" w14:textId="41B7C842" w:rsidR="007C55BF" w:rsidRPr="007C55BF" w:rsidRDefault="007C55BF" w:rsidP="00175D6A">
            <w:pPr>
              <w:pStyle w:val="ListParagraph"/>
            </w:pPr>
            <w:r>
              <w:rPr>
                <w:rFonts w:ascii="Arial Black" w:hAnsi="Arial Black"/>
              </w:rPr>
              <w:t>jedi master award(</w:t>
            </w:r>
            <w:r>
              <w:rPr>
                <w:rFonts w:asciiTheme="minorHAnsi" w:hAnsiTheme="minorHAnsi" w:cstheme="minorHAnsi"/>
              </w:rPr>
              <w:t>amazon.com</w:t>
            </w:r>
            <w:r>
              <w:rPr>
                <w:rFonts w:ascii="Arial Black" w:hAnsi="Arial Black"/>
              </w:rPr>
              <w:t>)</w:t>
            </w:r>
          </w:p>
          <w:p w14:paraId="5A9622A0" w14:textId="5FA3BCB1" w:rsidR="007C55BF" w:rsidRPr="007C55BF" w:rsidRDefault="007C55BF" w:rsidP="00175D6A">
            <w:pPr>
              <w:pStyle w:val="ListParagraph"/>
              <w:rPr>
                <w:rFonts w:ascii="Arial Black" w:hAnsi="Arial Black"/>
              </w:rPr>
            </w:pPr>
            <w:r w:rsidRPr="007C55BF">
              <w:rPr>
                <w:rFonts w:ascii="Arial Black" w:hAnsi="Arial Black"/>
              </w:rPr>
              <w:t>distinguished toastmaster</w:t>
            </w:r>
            <w:r>
              <w:rPr>
                <w:rFonts w:ascii="Arial Black" w:hAnsi="Arial Black"/>
              </w:rPr>
              <w:t>(</w:t>
            </w:r>
            <w:r w:rsidR="00DD7EC1">
              <w:rPr>
                <w:rFonts w:asciiTheme="minorHAnsi" w:hAnsiTheme="minorHAnsi" w:cstheme="minorHAnsi"/>
              </w:rPr>
              <w:t xml:space="preserve">license </w:t>
            </w:r>
            <w:r w:rsidR="00E92EF5">
              <w:rPr>
                <w:rFonts w:asciiTheme="minorHAnsi" w:hAnsiTheme="minorHAnsi" w:cstheme="minorHAnsi"/>
              </w:rPr>
              <w:t>0</w:t>
            </w:r>
            <w:r w:rsidR="00DD7EC1">
              <w:rPr>
                <w:rFonts w:asciiTheme="minorHAnsi" w:hAnsiTheme="minorHAnsi" w:cstheme="minorHAnsi"/>
              </w:rPr>
              <w:t>516354</w:t>
            </w:r>
            <w:r>
              <w:rPr>
                <w:rFonts w:ascii="Arial Black" w:hAnsi="Arial Black"/>
              </w:rPr>
              <w:t>)</w:t>
            </w:r>
          </w:p>
          <w:p w14:paraId="3D40DA72" w14:textId="77777777" w:rsidR="007C55BF" w:rsidRPr="007C55BF" w:rsidRDefault="007C55BF" w:rsidP="007C55BF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4730E113" w14:textId="4CBB3A54" w:rsidR="007C55BF" w:rsidRPr="00AD0DDD" w:rsidRDefault="007C55BF" w:rsidP="007C55BF"/>
        </w:tc>
      </w:tr>
      <w:tr w:rsidR="00AD6FA4" w14:paraId="64301FB4" w14:textId="77777777" w:rsidTr="008E1FDA">
        <w:trPr>
          <w:trHeight w:val="54"/>
        </w:trPr>
        <w:tc>
          <w:tcPr>
            <w:tcW w:w="6946" w:type="dxa"/>
            <w:gridSpan w:val="12"/>
            <w:tcBorders>
              <w:bottom w:val="single" w:sz="8" w:space="0" w:color="373545" w:themeColor="text2"/>
            </w:tcBorders>
            <w:vAlign w:val="bottom"/>
          </w:tcPr>
          <w:p w14:paraId="1FAF7339" w14:textId="77777777" w:rsidR="00AD6FA4" w:rsidRDefault="00000000" w:rsidP="008E1FDA">
            <w:pPr>
              <w:pStyle w:val="Heading3"/>
              <w:ind w:left="0"/>
            </w:pPr>
            <w:sdt>
              <w:sdtPr>
                <w:id w:val="1813675065"/>
                <w:placeholder>
                  <w:docPart w:val="BDF0451667384778ABEF9685D30D0435"/>
                </w:placeholder>
                <w:temporary/>
                <w:showingPlcHdr/>
                <w15:appearance w15:val="hidden"/>
              </w:sdtPr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73545" w:themeColor="text2"/>
            </w:tcBorders>
            <w:vAlign w:val="center"/>
          </w:tcPr>
          <w:p w14:paraId="28E4103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504E3ABC" w14:textId="77777777" w:rsidR="00AD6FA4" w:rsidRDefault="00AD6FA4" w:rsidP="00DF1CB4"/>
        </w:tc>
      </w:tr>
      <w:tr w:rsidR="00AD6FA4" w14:paraId="4F219775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373545" w:themeColor="text2"/>
            </w:tcBorders>
          </w:tcPr>
          <w:p w14:paraId="6A10D4CA" w14:textId="77777777" w:rsidR="003201E5" w:rsidRPr="003201E5" w:rsidRDefault="003201E5" w:rsidP="003201E5">
            <w:pPr>
              <w:pStyle w:val="Dates"/>
              <w:rPr>
                <w:rFonts w:ascii="Arial Black" w:hAnsi="Arial Black"/>
              </w:rPr>
            </w:pPr>
            <w:r w:rsidRPr="003201E5">
              <w:rPr>
                <w:rFonts w:ascii="Arial Black" w:hAnsi="Arial Black"/>
              </w:rPr>
              <w:t>Microsoft India(R&amp;D)-Lead Web Developer</w:t>
            </w:r>
          </w:p>
          <w:p w14:paraId="297D43F5" w14:textId="410B8B4C" w:rsidR="003201E5" w:rsidRDefault="003201E5" w:rsidP="003201E5">
            <w:pPr>
              <w:pStyle w:val="Dates"/>
            </w:pPr>
            <w:r w:rsidRPr="003201E5">
              <w:t>September</w:t>
            </w:r>
            <w:r>
              <w:t xml:space="preserve"> 202</w:t>
            </w:r>
            <w:r w:rsidR="00CA1FF9">
              <w:t>2</w:t>
            </w:r>
            <w:r>
              <w:t>-present</w:t>
            </w:r>
          </w:p>
          <w:p w14:paraId="50967BCB" w14:textId="77777777" w:rsidR="00175D6A" w:rsidRDefault="00175D6A" w:rsidP="003201E5">
            <w:pPr>
              <w:pStyle w:val="Dates"/>
            </w:pPr>
          </w:p>
          <w:p w14:paraId="5CFD45AD" w14:textId="38135712" w:rsidR="008C277F" w:rsidRDefault="008C277F" w:rsidP="003201E5">
            <w:pPr>
              <w:pStyle w:val="Dates"/>
            </w:pPr>
            <w:r>
              <w:t xml:space="preserve"> </w:t>
            </w:r>
          </w:p>
          <w:p w14:paraId="0DBDC5C0" w14:textId="255F3175" w:rsidR="00175D6A" w:rsidRDefault="00175D6A" w:rsidP="008C277F">
            <w:pPr>
              <w:pStyle w:val="Dates"/>
              <w:numPr>
                <w:ilvl w:val="0"/>
                <w:numId w:val="13"/>
              </w:numPr>
            </w:pPr>
            <w:r>
              <w:t>Promoted in December 2022</w:t>
            </w:r>
            <w:r w:rsidR="00CA1FF9">
              <w:t>.</w:t>
            </w:r>
          </w:p>
          <w:p w14:paraId="590014CB" w14:textId="38180D2A" w:rsidR="008C277F" w:rsidRDefault="008C277F" w:rsidP="008C277F">
            <w:pPr>
              <w:pStyle w:val="Dates"/>
              <w:numPr>
                <w:ilvl w:val="0"/>
                <w:numId w:val="13"/>
              </w:numPr>
            </w:pPr>
            <w:r>
              <w:t>Built in an browser-document viewer.</w:t>
            </w:r>
          </w:p>
          <w:p w14:paraId="6E7952DB" w14:textId="46406DC2" w:rsidR="008C277F" w:rsidRDefault="008C277F" w:rsidP="008C277F">
            <w:pPr>
              <w:pStyle w:val="Dates"/>
              <w:numPr>
                <w:ilvl w:val="0"/>
                <w:numId w:val="13"/>
              </w:numPr>
            </w:pPr>
            <w:r>
              <w:t>Leading the web Development research group.</w:t>
            </w:r>
          </w:p>
          <w:p w14:paraId="02BD9EDF" w14:textId="62384FED" w:rsidR="008C277F" w:rsidRDefault="008C277F" w:rsidP="008C277F">
            <w:pPr>
              <w:pStyle w:val="Dates"/>
              <w:numPr>
                <w:ilvl w:val="0"/>
                <w:numId w:val="13"/>
              </w:numPr>
            </w:pPr>
            <w:r>
              <w:t>Worked in Relevance team for bing.</w:t>
            </w:r>
          </w:p>
          <w:p w14:paraId="371D0DD8" w14:textId="21FDAF1D" w:rsidR="008C277F" w:rsidRDefault="008C277F" w:rsidP="008C277F">
            <w:pPr>
              <w:pStyle w:val="Dates"/>
              <w:numPr>
                <w:ilvl w:val="0"/>
                <w:numId w:val="13"/>
              </w:numPr>
            </w:pPr>
            <w:r>
              <w:t>Trained the Korean and Swedish local rankers.</w:t>
            </w:r>
          </w:p>
          <w:p w14:paraId="2E415E63" w14:textId="72C73CAC" w:rsidR="008C277F" w:rsidRDefault="008C277F" w:rsidP="008C277F">
            <w:pPr>
              <w:pStyle w:val="Dates"/>
              <w:numPr>
                <w:ilvl w:val="0"/>
                <w:numId w:val="13"/>
              </w:numPr>
            </w:pPr>
            <w:r>
              <w:t>Researched and implemented the variable YPcuttoff selection for local rankers</w:t>
            </w:r>
            <w:r w:rsidR="00175D6A">
              <w:t>.</w:t>
            </w:r>
          </w:p>
          <w:p w14:paraId="62A6F7E8" w14:textId="77777777" w:rsidR="003201E5" w:rsidRPr="003201E5" w:rsidRDefault="003201E5" w:rsidP="003201E5">
            <w:pPr>
              <w:pStyle w:val="Dates"/>
              <w:rPr>
                <w:rFonts w:ascii="Arial Black" w:hAnsi="Arial Black"/>
              </w:rPr>
            </w:pPr>
          </w:p>
          <w:p w14:paraId="1AB59965" w14:textId="77777777" w:rsidR="003201E5" w:rsidRDefault="003201E5" w:rsidP="003201E5">
            <w:pPr>
              <w:pStyle w:val="Dates"/>
              <w:rPr>
                <w:rFonts w:ascii="Arial Black" w:hAnsi="Arial Black"/>
              </w:rPr>
            </w:pPr>
            <w:r w:rsidRPr="003201E5">
              <w:rPr>
                <w:rFonts w:ascii="Arial Black" w:hAnsi="Arial Black"/>
              </w:rPr>
              <w:t>Amazon.com</w:t>
            </w:r>
            <w:r>
              <w:rPr>
                <w:rFonts w:ascii="Arial Black" w:hAnsi="Arial Black"/>
              </w:rPr>
              <w:t>-Web Develompent Engineer</w:t>
            </w:r>
          </w:p>
          <w:p w14:paraId="449BE306" w14:textId="048E4225" w:rsidR="00175D6A" w:rsidRDefault="003201E5" w:rsidP="003201E5">
            <w:pPr>
              <w:pStyle w:val="Dates"/>
              <w:ind w:left="0"/>
            </w:pPr>
            <w:r>
              <w:t xml:space="preserve">   March 2018-september 202</w:t>
            </w:r>
            <w:r w:rsidR="00CA1FF9">
              <w:t>2</w:t>
            </w:r>
          </w:p>
          <w:p w14:paraId="32EE009A" w14:textId="052878C0" w:rsidR="00175D6A" w:rsidRDefault="00175D6A" w:rsidP="00175D6A">
            <w:pPr>
              <w:pStyle w:val="Dates"/>
              <w:numPr>
                <w:ilvl w:val="0"/>
                <w:numId w:val="18"/>
              </w:numPr>
            </w:pPr>
            <w:r>
              <w:t>Worked in Transportation department of Amazon Fulfilment.</w:t>
            </w:r>
          </w:p>
          <w:p w14:paraId="1FA2E5BA" w14:textId="77777777" w:rsidR="008C277F" w:rsidRDefault="00175D6A" w:rsidP="00175D6A">
            <w:pPr>
              <w:pStyle w:val="Dates"/>
              <w:numPr>
                <w:ilvl w:val="0"/>
                <w:numId w:val="18"/>
              </w:numPr>
            </w:pPr>
            <w:r>
              <w:t>Designed and developed Global Messaging Platform(GMP)that handled 80 million invoices and tracking status updates per day.</w:t>
            </w:r>
          </w:p>
          <w:p w14:paraId="6C5087CF" w14:textId="13C2F538" w:rsidR="00DD7EC1" w:rsidRPr="00175D6A" w:rsidRDefault="00DD7EC1" w:rsidP="00175D6A">
            <w:pPr>
              <w:pStyle w:val="Dates"/>
              <w:numPr>
                <w:ilvl w:val="0"/>
                <w:numId w:val="18"/>
              </w:numPr>
            </w:pPr>
            <w:r>
              <w:t>I helped the company increase sales by 25%.This was achieved via targeted social media marketing campaigns and a focus on improving customer service.</w:t>
            </w:r>
          </w:p>
        </w:tc>
        <w:tc>
          <w:tcPr>
            <w:tcW w:w="284" w:type="dxa"/>
            <w:vMerge/>
            <w:tcBorders>
              <w:top w:val="single" w:sz="8" w:space="0" w:color="373545" w:themeColor="text2"/>
            </w:tcBorders>
            <w:vAlign w:val="center"/>
          </w:tcPr>
          <w:p w14:paraId="68770E7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3A725487" w14:textId="77777777" w:rsidR="00AD6FA4" w:rsidRDefault="00AD6FA4" w:rsidP="00DF1CB4"/>
        </w:tc>
      </w:tr>
      <w:tr w:rsidR="00AD6FA4" w14:paraId="7E951131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373545" w:themeColor="text2"/>
            </w:tcBorders>
            <w:vAlign w:val="bottom"/>
          </w:tcPr>
          <w:p w14:paraId="56BC4A3B" w14:textId="77777777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8740D5A0DE9940AB9B088D7004C3CC4A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Communication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73545" w:themeColor="text2"/>
            </w:tcBorders>
            <w:vAlign w:val="center"/>
          </w:tcPr>
          <w:p w14:paraId="1078946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7CE1D429" w14:textId="77777777" w:rsidR="00AD6FA4" w:rsidRDefault="00AD6FA4" w:rsidP="00DF1CB4"/>
        </w:tc>
      </w:tr>
      <w:tr w:rsidR="00AD6FA4" w14:paraId="2F1DF64A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373545" w:themeColor="text2"/>
            </w:tcBorders>
          </w:tcPr>
          <w:p w14:paraId="10D39D61" w14:textId="589B395D" w:rsidR="00AD6FA4" w:rsidRDefault="00984DA1" w:rsidP="00984DA1">
            <w:pPr>
              <w:pStyle w:val="Text"/>
              <w:ind w:left="0"/>
              <w:rPr>
                <w:rFonts w:ascii="Arial Black" w:hAnsi="Arial Black"/>
              </w:rPr>
            </w:pPr>
            <w:r>
              <w:t xml:space="preserve">Fluently communicate with the customer in </w:t>
            </w:r>
            <w:r>
              <w:rPr>
                <w:rFonts w:ascii="Arial Black" w:hAnsi="Arial Black"/>
              </w:rPr>
              <w:t xml:space="preserve">English ,Tamil </w:t>
            </w:r>
            <w:r>
              <w:t>and</w:t>
            </w:r>
            <w:r>
              <w:rPr>
                <w:rFonts w:ascii="Arial Black" w:hAnsi="Arial Black"/>
              </w:rPr>
              <w:t xml:space="preserve"> Hindi.</w:t>
            </w:r>
          </w:p>
          <w:p w14:paraId="37C17F02" w14:textId="4FA0F74D" w:rsidR="00984DA1" w:rsidRPr="00984DA1" w:rsidRDefault="00984DA1" w:rsidP="00984DA1">
            <w:pPr>
              <w:pStyle w:val="Text"/>
              <w:ind w:left="0"/>
            </w:pPr>
            <w:r>
              <w:rPr>
                <w:rFonts w:ascii="Arial Black" w:hAnsi="Arial Black"/>
              </w:rPr>
              <w:t xml:space="preserve">Active listener and good speaker </w:t>
            </w:r>
            <w:r>
              <w:t>,which makes my communication better.</w:t>
            </w:r>
          </w:p>
        </w:tc>
        <w:tc>
          <w:tcPr>
            <w:tcW w:w="284" w:type="dxa"/>
            <w:vMerge/>
            <w:tcBorders>
              <w:top w:val="single" w:sz="8" w:space="0" w:color="373545" w:themeColor="text2"/>
            </w:tcBorders>
            <w:vAlign w:val="center"/>
          </w:tcPr>
          <w:p w14:paraId="15325376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46B88047" w14:textId="77777777" w:rsidR="00AD6FA4" w:rsidRDefault="00AD6FA4" w:rsidP="00DF1CB4"/>
        </w:tc>
      </w:tr>
      <w:tr w:rsidR="00AD6FA4" w14:paraId="548A1BCB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373545" w:themeColor="text2"/>
            </w:tcBorders>
            <w:vAlign w:val="bottom"/>
          </w:tcPr>
          <w:p w14:paraId="2B7E4E33" w14:textId="77777777" w:rsidR="00AD6FA4" w:rsidRPr="00560EA0" w:rsidRDefault="00000000" w:rsidP="00DF1CB4">
            <w:pPr>
              <w:pStyle w:val="Heading3"/>
            </w:pPr>
            <w:sdt>
              <w:sdtPr>
                <w:id w:val="1845886759"/>
                <w:placeholder>
                  <w:docPart w:val="56084B89949F475088697195C5DB4C01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373545" w:themeColor="text2"/>
            </w:tcBorders>
            <w:vAlign w:val="center"/>
          </w:tcPr>
          <w:p w14:paraId="278AC1C9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11390BE5" w14:textId="77777777" w:rsidR="00AD6FA4" w:rsidRDefault="00AD6FA4" w:rsidP="00DF1CB4"/>
        </w:tc>
      </w:tr>
      <w:tr w:rsidR="00AD6FA4" w14:paraId="75AD1642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373545" w:themeColor="text2"/>
            </w:tcBorders>
          </w:tcPr>
          <w:p w14:paraId="0839ED4A" w14:textId="77777777" w:rsidR="00AD6FA4" w:rsidRDefault="005B25AF" w:rsidP="005B25AF">
            <w:pPr>
              <w:pStyle w:val="Text"/>
              <w:ind w:left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A.U UNITED CLUB,IIT Madras (Aug 2019- Mar 2022)</w:t>
            </w:r>
          </w:p>
          <w:p w14:paraId="26AD2942" w14:textId="77777777" w:rsidR="005B25AF" w:rsidRDefault="005B25AF" w:rsidP="005B25AF">
            <w:pPr>
              <w:pStyle w:val="Text"/>
              <w:ind w:left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Organising commitee member</w:t>
            </w:r>
          </w:p>
          <w:p w14:paraId="79A4ACD2" w14:textId="091F1D1C" w:rsidR="005B25AF" w:rsidRPr="005B25AF" w:rsidRDefault="005B25AF" w:rsidP="005B25AF">
            <w:pPr>
              <w:pStyle w:val="Text"/>
              <w:numPr>
                <w:ilvl w:val="0"/>
                <w:numId w:val="19"/>
              </w:numPr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lastRenderedPageBreak/>
              <w:t>Collaborated with the team of 16 members to organize the fests named Anusandhan in September 2019 and Auora in mar 2022 with over 800 foot fall.</w:t>
            </w:r>
          </w:p>
          <w:p w14:paraId="544141B4" w14:textId="77777777" w:rsidR="005B25AF" w:rsidRDefault="005B25AF" w:rsidP="005B25AF">
            <w:pPr>
              <w:pStyle w:val="Text"/>
              <w:numPr>
                <w:ilvl w:val="0"/>
                <w:numId w:val="19"/>
              </w:numPr>
              <w:rPr>
                <w:rFonts w:ascii="Arial Black" w:hAnsi="Arial Black"/>
                <w:sz w:val="24"/>
              </w:rPr>
            </w:pPr>
            <w:r>
              <w:rPr>
                <w:sz w:val="24"/>
              </w:rPr>
              <w:t>Supervised team of 15 members and planned proper schedule</w:t>
            </w:r>
            <w:r w:rsidR="005118AE">
              <w:rPr>
                <w:sz w:val="24"/>
              </w:rPr>
              <w:t xml:space="preserve"> for the events and mentored 12 volunteers for the registrations.</w:t>
            </w:r>
          </w:p>
          <w:p w14:paraId="005E00AB" w14:textId="2CDCEF94" w:rsidR="005118AE" w:rsidRDefault="005118AE" w:rsidP="005B25AF">
            <w:pPr>
              <w:pStyle w:val="Text"/>
              <w:numPr>
                <w:ilvl w:val="0"/>
                <w:numId w:val="19"/>
              </w:numPr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Volunteer,Project Mannequin(Aug 2022)</w:t>
            </w:r>
          </w:p>
          <w:p w14:paraId="7EB9052A" w14:textId="77777777" w:rsidR="005118AE" w:rsidRDefault="005118AE" w:rsidP="005118AE">
            <w:pPr>
              <w:pStyle w:val="Text"/>
              <w:ind w:left="720"/>
              <w:rPr>
                <w:sz w:val="24"/>
              </w:rPr>
            </w:pPr>
            <w:r>
              <w:rPr>
                <w:sz w:val="24"/>
              </w:rPr>
              <w:t>supported the One Learning team of 4 members to demonstrate the simulators for medical,surgical and diagnostic methods on mannequin in Tamil Nadu Med Tech Zone.</w:t>
            </w:r>
          </w:p>
          <w:p w14:paraId="630CDDED" w14:textId="7A0B0E8E" w:rsidR="005118AE" w:rsidRPr="005B25AF" w:rsidRDefault="005118AE" w:rsidP="005118AE">
            <w:pPr>
              <w:pStyle w:val="Text"/>
              <w:ind w:left="72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 xml:space="preserve"> </w:t>
            </w:r>
          </w:p>
        </w:tc>
        <w:tc>
          <w:tcPr>
            <w:tcW w:w="284" w:type="dxa"/>
            <w:vMerge/>
            <w:tcBorders>
              <w:top w:val="single" w:sz="8" w:space="0" w:color="373545" w:themeColor="text2"/>
            </w:tcBorders>
            <w:vAlign w:val="center"/>
          </w:tcPr>
          <w:p w14:paraId="7FAAC73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55A9FF1E" w14:textId="77777777" w:rsidR="00AD6FA4" w:rsidRDefault="00AD6FA4" w:rsidP="00DF1CB4"/>
        </w:tc>
      </w:tr>
      <w:tr w:rsidR="00AD6FA4" w14:paraId="0460AFC7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373545" w:themeColor="text2"/>
            </w:tcBorders>
            <w:vAlign w:val="bottom"/>
          </w:tcPr>
          <w:p w14:paraId="0C3BE58E" w14:textId="3D6D5338" w:rsidR="00AD6FA4" w:rsidRPr="00560EA0" w:rsidRDefault="00282BB9" w:rsidP="00DF1CB4">
            <w:pPr>
              <w:pStyle w:val="Heading3"/>
            </w:pPr>
            <w:r>
              <w:t>REFERENCE</w:t>
            </w:r>
          </w:p>
        </w:tc>
        <w:tc>
          <w:tcPr>
            <w:tcW w:w="284" w:type="dxa"/>
            <w:vMerge/>
            <w:tcBorders>
              <w:bottom w:val="single" w:sz="8" w:space="0" w:color="373545" w:themeColor="text2"/>
            </w:tcBorders>
            <w:vAlign w:val="center"/>
          </w:tcPr>
          <w:p w14:paraId="70E22A8F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2F87B612" w14:textId="77777777" w:rsidR="00AD6FA4" w:rsidRDefault="00AD6FA4" w:rsidP="00DF1CB4"/>
        </w:tc>
      </w:tr>
      <w:tr w:rsidR="00AD6FA4" w14:paraId="09A90176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373545" w:themeColor="text2"/>
            </w:tcBorders>
          </w:tcPr>
          <w:p w14:paraId="49E50573" w14:textId="20BF2937" w:rsidR="00AD6FA4" w:rsidRDefault="007829C9" w:rsidP="007829C9">
            <w:pPr>
              <w:pStyle w:val="Text"/>
              <w:ind w:left="0"/>
              <w:rPr>
                <w:rFonts w:ascii="Arial Black" w:hAnsi="Arial Black"/>
              </w:rPr>
            </w:pPr>
            <w:r>
              <w:t xml:space="preserve"> </w:t>
            </w:r>
            <w:r>
              <w:rPr>
                <w:rFonts w:ascii="Arial Black" w:hAnsi="Arial Black"/>
              </w:rPr>
              <w:t>Mr. Vijayashanka</w:t>
            </w:r>
            <w:r w:rsidR="00265B54">
              <w:rPr>
                <w:rFonts w:ascii="Arial Black" w:hAnsi="Arial Black"/>
              </w:rPr>
              <w:t>r (MS-cambridge university)</w:t>
            </w:r>
          </w:p>
          <w:p w14:paraId="4DD9ECC5" w14:textId="4E592AD4" w:rsidR="00265B54" w:rsidRDefault="00265B54" w:rsidP="007829C9">
            <w:pPr>
              <w:pStyle w:val="Text"/>
              <w:ind w:left="0"/>
              <w:rPr>
                <w:sz w:val="24"/>
              </w:rPr>
            </w:pPr>
            <w:r>
              <w:rPr>
                <w:sz w:val="24"/>
              </w:rPr>
              <w:t xml:space="preserve"> Associative Director </w:t>
            </w:r>
            <w:r w:rsidR="003E1A4F">
              <w:rPr>
                <w:sz w:val="24"/>
              </w:rPr>
              <w:t>in</w:t>
            </w:r>
            <w:r>
              <w:rPr>
                <w:sz w:val="24"/>
              </w:rPr>
              <w:t xml:space="preserve"> Microsoft</w:t>
            </w:r>
            <w:r w:rsidR="003E1A4F">
              <w:rPr>
                <w:sz w:val="24"/>
              </w:rPr>
              <w:t>(U.S.A)</w:t>
            </w:r>
            <w:r>
              <w:rPr>
                <w:sz w:val="24"/>
              </w:rPr>
              <w:t>-Texas</w:t>
            </w:r>
          </w:p>
          <w:p w14:paraId="7CA26F40" w14:textId="091C3440" w:rsidR="00265B54" w:rsidRDefault="00265B54" w:rsidP="007829C9">
            <w:pPr>
              <w:pStyle w:val="Tex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1" w:history="1">
              <w:r w:rsidR="00CA1FF9" w:rsidRPr="00F928DE">
                <w:rPr>
                  <w:rStyle w:val="Hyperlink"/>
                  <w:sz w:val="24"/>
                </w:rPr>
                <w:t>Vijayashankar001@gmail.com</w:t>
              </w:r>
            </w:hyperlink>
          </w:p>
          <w:p w14:paraId="584A5482" w14:textId="6E40A30F" w:rsidR="00265B54" w:rsidRDefault="00265B54" w:rsidP="007829C9">
            <w:pPr>
              <w:pStyle w:val="Text"/>
              <w:ind w:left="0"/>
              <w:rPr>
                <w:sz w:val="24"/>
              </w:rPr>
            </w:pPr>
            <w:r>
              <w:rPr>
                <w:sz w:val="24"/>
              </w:rPr>
              <w:t xml:space="preserve"> +1 210-204-7699</w:t>
            </w:r>
          </w:p>
          <w:p w14:paraId="40BC6AAA" w14:textId="43B114C5" w:rsidR="00265B54" w:rsidRDefault="00265B54" w:rsidP="007829C9">
            <w:pPr>
              <w:pStyle w:val="Text"/>
              <w:ind w:left="0"/>
              <w:rPr>
                <w:sz w:val="24"/>
              </w:rPr>
            </w:pPr>
            <w:r>
              <w:rPr>
                <w:sz w:val="24"/>
              </w:rPr>
              <w:t xml:space="preserve"> Relationshi</w:t>
            </w:r>
            <w:r w:rsidR="00CA1FF9">
              <w:rPr>
                <w:sz w:val="24"/>
              </w:rPr>
              <w:t>p</w:t>
            </w:r>
            <w:r>
              <w:rPr>
                <w:sz w:val="24"/>
              </w:rPr>
              <w:t>: Brother.</w:t>
            </w:r>
          </w:p>
          <w:p w14:paraId="7E58D624" w14:textId="77777777" w:rsidR="00265B54" w:rsidRDefault="00265B54" w:rsidP="007829C9">
            <w:pPr>
              <w:pStyle w:val="Text"/>
              <w:ind w:left="0"/>
              <w:rPr>
                <w:sz w:val="24"/>
              </w:rPr>
            </w:pPr>
          </w:p>
          <w:p w14:paraId="0C44139A" w14:textId="4EA29278" w:rsidR="00265B54" w:rsidRPr="00265B54" w:rsidRDefault="00265B54" w:rsidP="007829C9">
            <w:pPr>
              <w:pStyle w:val="Text"/>
              <w:ind w:left="0"/>
              <w:rPr>
                <w:sz w:val="24"/>
              </w:rPr>
            </w:pPr>
          </w:p>
        </w:tc>
        <w:tc>
          <w:tcPr>
            <w:tcW w:w="284" w:type="dxa"/>
            <w:vMerge/>
            <w:tcBorders>
              <w:top w:val="single" w:sz="8" w:space="0" w:color="373545" w:themeColor="text2"/>
            </w:tcBorders>
            <w:vAlign w:val="center"/>
          </w:tcPr>
          <w:p w14:paraId="2AB0B82A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EDBE6" w:themeFill="background2"/>
            <w:vAlign w:val="center"/>
          </w:tcPr>
          <w:p w14:paraId="5895E618" w14:textId="77777777" w:rsidR="00AD6FA4" w:rsidRDefault="00AD6FA4" w:rsidP="00DF1CB4"/>
        </w:tc>
      </w:tr>
      <w:tr w:rsidR="00AD6FA4" w14:paraId="11ED86D8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EDBE6" w:themeColor="background2"/>
            </w:tcBorders>
          </w:tcPr>
          <w:p w14:paraId="33A9BE12" w14:textId="77777777" w:rsidR="00AD6FA4" w:rsidRDefault="00AD6FA4" w:rsidP="00DF1CB4"/>
        </w:tc>
      </w:tr>
    </w:tbl>
    <w:p w14:paraId="605AB8D3" w14:textId="77777777" w:rsidR="00AB03FA" w:rsidRDefault="00AB03FA" w:rsidP="00DF1CB4"/>
    <w:sectPr w:rsidR="00AB03FA" w:rsidSect="00C44B6E">
      <w:pgSz w:w="12240" w:h="15840" w:code="1"/>
      <w:pgMar w:top="720" w:right="720" w:bottom="720" w:left="720" w:header="709" w:footer="709" w:gutter="0"/>
      <w:pgBorders w:offsetFrom="page">
        <w:top w:val="dotDash" w:sz="4" w:space="24" w:color="auto" w:shadow="1"/>
        <w:left w:val="dotDash" w:sz="4" w:space="24" w:color="auto" w:shadow="1"/>
        <w:bottom w:val="dotDash" w:sz="4" w:space="24" w:color="auto" w:shadow="1"/>
        <w:right w:val="dotDash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661F" w14:textId="77777777" w:rsidR="00581F5E" w:rsidRDefault="00581F5E" w:rsidP="00DF1CB4">
      <w:r>
        <w:separator/>
      </w:r>
    </w:p>
  </w:endnote>
  <w:endnote w:type="continuationSeparator" w:id="0">
    <w:p w14:paraId="405C07DB" w14:textId="77777777" w:rsidR="00581F5E" w:rsidRDefault="00581F5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B501" w14:textId="77777777" w:rsidR="00581F5E" w:rsidRDefault="00581F5E" w:rsidP="00DF1CB4">
      <w:r>
        <w:separator/>
      </w:r>
    </w:p>
  </w:footnote>
  <w:footnote w:type="continuationSeparator" w:id="0">
    <w:p w14:paraId="4A5FF9A7" w14:textId="77777777" w:rsidR="00581F5E" w:rsidRDefault="00581F5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F7D66"/>
    <w:multiLevelType w:val="hybridMultilevel"/>
    <w:tmpl w:val="EDF0C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F6920"/>
    <w:multiLevelType w:val="hybridMultilevel"/>
    <w:tmpl w:val="6D222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41BDE"/>
    <w:multiLevelType w:val="hybridMultilevel"/>
    <w:tmpl w:val="8EC005FA"/>
    <w:lvl w:ilvl="0" w:tplc="40090001">
      <w:start w:val="1"/>
      <w:numFmt w:val="bullet"/>
      <w:lvlText w:val=""/>
      <w:lvlJc w:val="left"/>
      <w:pPr>
        <w:ind w:left="1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4" w15:restartNumberingAfterBreak="0">
    <w:nsid w:val="2EF76FF5"/>
    <w:multiLevelType w:val="hybridMultilevel"/>
    <w:tmpl w:val="A456ED4C"/>
    <w:lvl w:ilvl="0" w:tplc="4009000B">
      <w:start w:val="1"/>
      <w:numFmt w:val="bullet"/>
      <w:lvlText w:val=""/>
      <w:lvlJc w:val="left"/>
      <w:pPr>
        <w:ind w:left="20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5" w15:restartNumberingAfterBreak="0">
    <w:nsid w:val="39136013"/>
    <w:multiLevelType w:val="hybridMultilevel"/>
    <w:tmpl w:val="1DA0E4EE"/>
    <w:lvl w:ilvl="0" w:tplc="40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39F95177"/>
    <w:multiLevelType w:val="hybridMultilevel"/>
    <w:tmpl w:val="0178A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934FE"/>
    <w:multiLevelType w:val="hybridMultilevel"/>
    <w:tmpl w:val="57E8E5B8"/>
    <w:lvl w:ilvl="0" w:tplc="4009000B">
      <w:start w:val="1"/>
      <w:numFmt w:val="bullet"/>
      <w:lvlText w:val=""/>
      <w:lvlJc w:val="left"/>
      <w:pPr>
        <w:ind w:left="16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8" w15:restartNumberingAfterBreak="0">
    <w:nsid w:val="72C41E2F"/>
    <w:multiLevelType w:val="hybridMultilevel"/>
    <w:tmpl w:val="2EACC3BA"/>
    <w:lvl w:ilvl="0" w:tplc="40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7B0307E8"/>
    <w:multiLevelType w:val="hybridMultilevel"/>
    <w:tmpl w:val="2000224E"/>
    <w:lvl w:ilvl="0" w:tplc="40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507720467">
    <w:abstractNumId w:val="0"/>
  </w:num>
  <w:num w:numId="2" w16cid:durableId="1672371660">
    <w:abstractNumId w:val="1"/>
  </w:num>
  <w:num w:numId="3" w16cid:durableId="1805266939">
    <w:abstractNumId w:val="2"/>
  </w:num>
  <w:num w:numId="4" w16cid:durableId="136647936">
    <w:abstractNumId w:val="3"/>
  </w:num>
  <w:num w:numId="5" w16cid:durableId="1013070545">
    <w:abstractNumId w:val="8"/>
  </w:num>
  <w:num w:numId="6" w16cid:durableId="47000555">
    <w:abstractNumId w:val="4"/>
  </w:num>
  <w:num w:numId="7" w16cid:durableId="301888143">
    <w:abstractNumId w:val="5"/>
  </w:num>
  <w:num w:numId="8" w16cid:durableId="1624655435">
    <w:abstractNumId w:val="6"/>
  </w:num>
  <w:num w:numId="9" w16cid:durableId="1489517382">
    <w:abstractNumId w:val="7"/>
  </w:num>
  <w:num w:numId="10" w16cid:durableId="1642466203">
    <w:abstractNumId w:val="9"/>
  </w:num>
  <w:num w:numId="11" w16cid:durableId="2113549653">
    <w:abstractNumId w:val="12"/>
  </w:num>
  <w:num w:numId="12" w16cid:durableId="863443900">
    <w:abstractNumId w:val="15"/>
  </w:num>
  <w:num w:numId="13" w16cid:durableId="2122020440">
    <w:abstractNumId w:val="17"/>
  </w:num>
  <w:num w:numId="14" w16cid:durableId="358163421">
    <w:abstractNumId w:val="11"/>
  </w:num>
  <w:num w:numId="15" w16cid:durableId="1850606075">
    <w:abstractNumId w:val="16"/>
  </w:num>
  <w:num w:numId="16" w16cid:durableId="570390039">
    <w:abstractNumId w:val="14"/>
  </w:num>
  <w:num w:numId="17" w16cid:durableId="751390851">
    <w:abstractNumId w:val="18"/>
  </w:num>
  <w:num w:numId="18" w16cid:durableId="434710186">
    <w:abstractNumId w:val="19"/>
  </w:num>
  <w:num w:numId="19" w16cid:durableId="1572354094">
    <w:abstractNumId w:val="10"/>
  </w:num>
  <w:num w:numId="20" w16cid:durableId="4310505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67"/>
    <w:rsid w:val="00175D6A"/>
    <w:rsid w:val="002067D3"/>
    <w:rsid w:val="00214800"/>
    <w:rsid w:val="00265B54"/>
    <w:rsid w:val="00282BB9"/>
    <w:rsid w:val="002B73E2"/>
    <w:rsid w:val="002D3AB8"/>
    <w:rsid w:val="003201E5"/>
    <w:rsid w:val="00350C25"/>
    <w:rsid w:val="00394CF4"/>
    <w:rsid w:val="003E1A4F"/>
    <w:rsid w:val="00413477"/>
    <w:rsid w:val="004A586E"/>
    <w:rsid w:val="0050282E"/>
    <w:rsid w:val="005118AE"/>
    <w:rsid w:val="00541A67"/>
    <w:rsid w:val="00560EA0"/>
    <w:rsid w:val="00581F5E"/>
    <w:rsid w:val="005B25AF"/>
    <w:rsid w:val="005E09DE"/>
    <w:rsid w:val="005F5561"/>
    <w:rsid w:val="00680892"/>
    <w:rsid w:val="006C60E6"/>
    <w:rsid w:val="00766CB3"/>
    <w:rsid w:val="00770B88"/>
    <w:rsid w:val="007829C9"/>
    <w:rsid w:val="007C55BF"/>
    <w:rsid w:val="007E05F6"/>
    <w:rsid w:val="00843D16"/>
    <w:rsid w:val="00875D13"/>
    <w:rsid w:val="008C277F"/>
    <w:rsid w:val="008E1FDA"/>
    <w:rsid w:val="0095024F"/>
    <w:rsid w:val="009835F5"/>
    <w:rsid w:val="00984DA1"/>
    <w:rsid w:val="00A520FA"/>
    <w:rsid w:val="00AB03FA"/>
    <w:rsid w:val="00AD0DDD"/>
    <w:rsid w:val="00AD6FA4"/>
    <w:rsid w:val="00C44B6E"/>
    <w:rsid w:val="00C54C35"/>
    <w:rsid w:val="00CA1FF9"/>
    <w:rsid w:val="00D06709"/>
    <w:rsid w:val="00D74C88"/>
    <w:rsid w:val="00DB0DCD"/>
    <w:rsid w:val="00DD7EC1"/>
    <w:rsid w:val="00DF1CB4"/>
    <w:rsid w:val="00E14266"/>
    <w:rsid w:val="00E92EF5"/>
    <w:rsid w:val="00ED72E2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9D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373545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373545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373545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373545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373545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265B5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jayashankar001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1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1F2E4CB19C4390A6D10FF3061E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0ED6-38C9-4278-8D24-3767B5110100}"/>
      </w:docPartPr>
      <w:docPartBody>
        <w:p w:rsidR="00101B04" w:rsidRDefault="00000000">
          <w:pPr>
            <w:pStyle w:val="791F2E4CB19C4390A6D10FF3061EADB1"/>
          </w:pPr>
          <w:r w:rsidRPr="005F5561">
            <w:t>Objective</w:t>
          </w:r>
        </w:p>
      </w:docPartBody>
    </w:docPart>
    <w:docPart>
      <w:docPartPr>
        <w:name w:val="3DC130E2C14D4D2AB4F1B49B7D8F8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D6A87-38E7-4758-975F-D620857B205A}"/>
      </w:docPartPr>
      <w:docPartBody>
        <w:p w:rsidR="00101B04" w:rsidRDefault="00000000">
          <w:pPr>
            <w:pStyle w:val="3DC130E2C14D4D2AB4F1B49B7D8F849E"/>
          </w:pPr>
          <w:r w:rsidRPr="00AD0DDD">
            <w:t>Education</w:t>
          </w:r>
        </w:p>
      </w:docPartBody>
    </w:docPart>
    <w:docPart>
      <w:docPartPr>
        <w:name w:val="5DF3DF9D922446049269A5B9BACF5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BC9B-60B0-4033-9667-3FC3514A01CF}"/>
      </w:docPartPr>
      <w:docPartBody>
        <w:p w:rsidR="00101B04" w:rsidRDefault="00000000">
          <w:pPr>
            <w:pStyle w:val="5DF3DF9D922446049269A5B9BACF5623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BDF0451667384778ABEF9685D30D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63D9B-33E8-46EE-B710-F3FB8CB000DC}"/>
      </w:docPartPr>
      <w:docPartBody>
        <w:p w:rsidR="00101B04" w:rsidRDefault="00000000">
          <w:pPr>
            <w:pStyle w:val="BDF0451667384778ABEF9685D30D0435"/>
          </w:pPr>
          <w:r w:rsidRPr="00560EA0">
            <w:t>Experience</w:t>
          </w:r>
        </w:p>
      </w:docPartBody>
    </w:docPart>
    <w:docPart>
      <w:docPartPr>
        <w:name w:val="8740D5A0DE9940AB9B088D7004C3C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1775-155F-4E1D-9C2B-987226868B06}"/>
      </w:docPartPr>
      <w:docPartBody>
        <w:p w:rsidR="00101B04" w:rsidRDefault="00000000">
          <w:pPr>
            <w:pStyle w:val="8740D5A0DE9940AB9B088D7004C3CC4A"/>
          </w:pPr>
          <w:r w:rsidRPr="00560EA0">
            <w:t>Communication</w:t>
          </w:r>
        </w:p>
      </w:docPartBody>
    </w:docPart>
    <w:docPart>
      <w:docPartPr>
        <w:name w:val="56084B89949F475088697195C5DB4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F49C-BD3F-43F2-A2CD-D7BE560F9A87}"/>
      </w:docPartPr>
      <w:docPartBody>
        <w:p w:rsidR="00101B04" w:rsidRDefault="00000000">
          <w:pPr>
            <w:pStyle w:val="56084B89949F475088697195C5DB4C01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411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A8"/>
    <w:rsid w:val="00101B04"/>
    <w:rsid w:val="003E23A8"/>
    <w:rsid w:val="004C731B"/>
    <w:rsid w:val="008258FB"/>
    <w:rsid w:val="00D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1F2E4CB19C4390A6D10FF3061EADB1">
    <w:name w:val="791F2E4CB19C4390A6D10FF3061EADB1"/>
  </w:style>
  <w:style w:type="paragraph" w:customStyle="1" w:styleId="3DC130E2C14D4D2AB4F1B49B7D8F849E">
    <w:name w:val="3DC130E2C14D4D2AB4F1B49B7D8F849E"/>
  </w:style>
  <w:style w:type="paragraph" w:customStyle="1" w:styleId="5DF3DF9D922446049269A5B9BACF5623">
    <w:name w:val="5DF3DF9D922446049269A5B9BACF5623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3A4A2676B08A494F955DD7EEA36AA023">
    <w:name w:val="3A4A2676B08A494F955DD7EEA36AA023"/>
  </w:style>
  <w:style w:type="paragraph" w:customStyle="1" w:styleId="BDF0451667384778ABEF9685D30D0435">
    <w:name w:val="BDF0451667384778ABEF9685D30D0435"/>
  </w:style>
  <w:style w:type="paragraph" w:customStyle="1" w:styleId="8740D5A0DE9940AB9B088D7004C3CC4A">
    <w:name w:val="8740D5A0DE9940AB9B088D7004C3CC4A"/>
  </w:style>
  <w:style w:type="paragraph" w:customStyle="1" w:styleId="56084B89949F475088697195C5DB4C01">
    <w:name w:val="56084B89949F475088697195C5DB4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61FE1-B7C7-4BAA-9F4C-3C5A00D4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2023-01-06T16:19:00Z</dcterms:created>
  <dcterms:modified xsi:type="dcterms:W3CDTF">2023-01-07T16:51:00Z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